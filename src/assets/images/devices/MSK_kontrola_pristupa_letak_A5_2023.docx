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A7" w:rsidRPr="00675D6E" w:rsidRDefault="00C00AE2" w:rsidP="00A375CF">
      <w:pPr>
        <w:pStyle w:val="Naslov1"/>
        <w:tabs>
          <w:tab w:val="center" w:pos="4876"/>
        </w:tabs>
        <w:rPr>
          <w:b/>
          <w:sz w:val="24"/>
          <w:szCs w:val="24"/>
        </w:rPr>
      </w:pPr>
      <w:r w:rsidRPr="00C00AE2">
        <w:rPr>
          <w:b/>
          <w:noProof/>
          <w:sz w:val="24"/>
          <w:szCs w:val="24"/>
          <w:lang w:val="hr-HR" w:eastAsia="hr-H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8952EF" wp14:editId="543F77F6">
                <wp:simplePos x="0" y="0"/>
                <wp:positionH relativeFrom="margin">
                  <wp:posOffset>0</wp:posOffset>
                </wp:positionH>
                <wp:positionV relativeFrom="paragraph">
                  <wp:posOffset>-483709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AE2" w:rsidRPr="00C00AE2" w:rsidRDefault="00C00AE2" w:rsidP="00C00AE2">
                            <w:pPr>
                              <w:rPr>
                                <w:b/>
                              </w:rPr>
                            </w:pPr>
                            <w:r w:rsidRPr="002D3150">
                              <w:rPr>
                                <w:b/>
                                <w:sz w:val="28"/>
                                <w:szCs w:val="28"/>
                              </w:rPr>
                              <w:t>MSK</w:t>
                            </w:r>
                            <w:r w:rsidRPr="00C00AE2">
                              <w:rPr>
                                <w:b/>
                              </w:rPr>
                              <w:t xml:space="preserve"> </w:t>
                            </w:r>
                            <w:r w:rsidRPr="006C4C19">
                              <w:t>j.d.o.o.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8952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38.1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DUteJW3wAAAAgBAAAPAAAAAAAAAAAAAAAAAHsEAABkcnMvZG93bnJl&#10;di54bWxQSwUGAAAAAAQABADzAAAAhwUAAAAA&#10;" stroked="f">
                <v:textbox style="mso-fit-shape-to-text:t">
                  <w:txbxContent>
                    <w:p w:rsidR="00C00AE2" w:rsidRPr="00C00AE2" w:rsidRDefault="00C00AE2" w:rsidP="00C00AE2">
                      <w:pPr>
                        <w:rPr>
                          <w:b/>
                        </w:rPr>
                      </w:pPr>
                      <w:r w:rsidRPr="002D3150">
                        <w:rPr>
                          <w:b/>
                          <w:sz w:val="28"/>
                          <w:szCs w:val="28"/>
                        </w:rPr>
                        <w:t>MSK</w:t>
                      </w:r>
                      <w:r w:rsidRPr="00C00AE2">
                        <w:rPr>
                          <w:b/>
                        </w:rPr>
                        <w:t xml:space="preserve"> </w:t>
                      </w:r>
                      <w:r w:rsidRPr="006C4C19">
                        <w:t>j.d.o.o.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3A7" w:rsidRPr="00675D6E">
        <w:rPr>
          <w:b/>
          <w:sz w:val="24"/>
          <w:szCs w:val="24"/>
        </w:rPr>
        <w:t>KONTROLA PRISTUPA</w:t>
      </w:r>
    </w:p>
    <w:p w:rsidR="00F97049" w:rsidRPr="00675D6E" w:rsidRDefault="001B33A7" w:rsidP="006364BC">
      <w:pPr>
        <w:pStyle w:val="Naslov1"/>
        <w:tabs>
          <w:tab w:val="left" w:pos="1418"/>
          <w:tab w:val="left" w:pos="1701"/>
        </w:tabs>
        <w:rPr>
          <w:b/>
          <w:sz w:val="24"/>
          <w:szCs w:val="24"/>
        </w:rPr>
      </w:pPr>
      <w:r w:rsidRPr="00675D6E">
        <w:rPr>
          <w:b/>
          <w:sz w:val="24"/>
          <w:szCs w:val="24"/>
        </w:rPr>
        <w:t>ZA STAMBENE OBJEKTE</w:t>
      </w:r>
    </w:p>
    <w:p w:rsidR="00F97049" w:rsidRPr="00675D6E" w:rsidRDefault="001B33A7" w:rsidP="00675D6E">
      <w:pPr>
        <w:jc w:val="center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75D6E">
        <w:rPr>
          <w:rFonts w:asciiTheme="minorHAnsi" w:hAnsiTheme="minorHAnsi"/>
          <w:b/>
          <w:color w:val="000000" w:themeColor="text1"/>
          <w:sz w:val="20"/>
          <w:szCs w:val="20"/>
        </w:rPr>
        <w:t>- OTVARANJE VRATA BESKONTAKTNIM KLJUČEVIMA -</w:t>
      </w:r>
    </w:p>
    <w:p w:rsidR="00F97049" w:rsidRPr="00675D6E" w:rsidRDefault="00D600F2">
      <w:pPr>
        <w:jc w:val="center"/>
        <w:rPr>
          <w:sz w:val="16"/>
          <w:szCs w:val="16"/>
        </w:rPr>
      </w:pP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97790</wp:posOffset>
                </wp:positionV>
                <wp:extent cx="4519930" cy="1650365"/>
                <wp:effectExtent l="22225" t="26670" r="20320" b="27940"/>
                <wp:wrapNone/>
                <wp:docPr id="1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9930" cy="16503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B087F" w:rsidRPr="00691DB7" w:rsidRDefault="0058683F" w:rsidP="0058683F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lang w:val="hr-HR"/>
                              </w:rPr>
                            </w:pPr>
                            <w:r w:rsidRPr="00691DB7">
                              <w:rPr>
                                <w:rFonts w:asciiTheme="minorHAnsi" w:hAnsiTheme="minorHAnsi"/>
                                <w:b/>
                                <w:lang w:val="hr-HR"/>
                              </w:rPr>
                              <w:t>KAKO FUNKCIONIRA?</w:t>
                            </w:r>
                          </w:p>
                          <w:p w:rsidR="00974FE5" w:rsidRPr="00A375CF" w:rsidRDefault="00974FE5" w:rsidP="00586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</w:p>
                          <w:p w:rsidR="00974FE5" w:rsidRPr="00A375CF" w:rsidRDefault="00974FE5" w:rsidP="00586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</w:p>
                          <w:p w:rsidR="00974FE5" w:rsidRPr="00A375CF" w:rsidRDefault="00974FE5" w:rsidP="00586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</w:p>
                          <w:p w:rsidR="00974FE5" w:rsidRPr="00A375CF" w:rsidRDefault="00974FE5" w:rsidP="00586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</w:p>
                          <w:p w:rsidR="00974FE5" w:rsidRPr="00A375CF" w:rsidRDefault="00974FE5" w:rsidP="00586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</w:p>
                          <w:p w:rsidR="00974FE5" w:rsidRPr="00A375CF" w:rsidRDefault="00974FE5" w:rsidP="00A375CF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</w:p>
                          <w:p w:rsidR="00691DB7" w:rsidRDefault="00691DB7" w:rsidP="00974FE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  <w:lang w:val="hr-HR"/>
                              </w:rPr>
                            </w:pPr>
                          </w:p>
                          <w:p w:rsidR="009C6644" w:rsidRDefault="009C6644" w:rsidP="00974FE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  <w:lang w:val="hr-HR"/>
                              </w:rPr>
                            </w:pPr>
                          </w:p>
                          <w:p w:rsidR="009C6644" w:rsidRDefault="009C6644" w:rsidP="00974FE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  <w:lang w:val="hr-HR"/>
                              </w:rPr>
                            </w:pPr>
                          </w:p>
                          <w:p w:rsidR="00974FE5" w:rsidRPr="00A375CF" w:rsidRDefault="00974FE5" w:rsidP="00974FE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  <w:lang w:val="hr-HR"/>
                              </w:rPr>
                            </w:pPr>
                            <w:r w:rsidRPr="00A375CF">
                              <w:rPr>
                                <w:rFonts w:asciiTheme="minorHAnsi" w:hAnsiTheme="minorHAnsi"/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  <w:lang w:val="hr-HR"/>
                              </w:rPr>
                              <w:t>IDEALNO RJEŠENJE ZA STAMBENE ZGRADE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7" style="position:absolute;left:0;text-align:left;margin-left:-20.6pt;margin-top:7.7pt;width:355.9pt;height:129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" fillcolor="#d8d8d8 [2732]" strokecolor="#f2f2f2 [3041]" strokeweight="3pt">
                <v:shadow color="#243f60 [1604]" opacity=".5" offset="6pt,-6pt"/>
                <v:textbox>
                  <w:txbxContent>
                    <w:p w:rsidR="001B087F" w:rsidRPr="00691DB7" w:rsidRDefault="0058683F" w:rsidP="0058683F">
                      <w:pPr>
                        <w:jc w:val="center"/>
                        <w:rPr>
                          <w:rFonts w:asciiTheme="minorHAnsi" w:hAnsiTheme="minorHAnsi"/>
                          <w:b/>
                          <w:lang w:val="hr-HR"/>
                        </w:rPr>
                      </w:pPr>
                      <w:r w:rsidRPr="00691DB7">
                        <w:rPr>
                          <w:rFonts w:asciiTheme="minorHAnsi" w:hAnsiTheme="minorHAnsi"/>
                          <w:b/>
                          <w:lang w:val="hr-HR"/>
                        </w:rPr>
                        <w:t>KAKO FUNKCIONIRA?</w:t>
                      </w:r>
                    </w:p>
                    <w:p w:rsidR="00974FE5" w:rsidRPr="00A375CF" w:rsidRDefault="00974FE5" w:rsidP="0058683F">
                      <w:pPr>
                        <w:jc w:val="center"/>
                        <w:rPr>
                          <w:sz w:val="16"/>
                          <w:szCs w:val="16"/>
                          <w:lang w:val="hr-HR"/>
                        </w:rPr>
                      </w:pPr>
                    </w:p>
                    <w:p w:rsidR="00974FE5" w:rsidRPr="00A375CF" w:rsidRDefault="00974FE5" w:rsidP="0058683F">
                      <w:pPr>
                        <w:jc w:val="center"/>
                        <w:rPr>
                          <w:sz w:val="16"/>
                          <w:szCs w:val="16"/>
                          <w:lang w:val="hr-HR"/>
                        </w:rPr>
                      </w:pPr>
                    </w:p>
                    <w:p w:rsidR="00974FE5" w:rsidRPr="00A375CF" w:rsidRDefault="00974FE5" w:rsidP="0058683F">
                      <w:pPr>
                        <w:jc w:val="center"/>
                        <w:rPr>
                          <w:sz w:val="16"/>
                          <w:szCs w:val="16"/>
                          <w:lang w:val="hr-HR"/>
                        </w:rPr>
                      </w:pPr>
                    </w:p>
                    <w:p w:rsidR="00974FE5" w:rsidRPr="00A375CF" w:rsidRDefault="00974FE5" w:rsidP="0058683F">
                      <w:pPr>
                        <w:jc w:val="center"/>
                        <w:rPr>
                          <w:sz w:val="16"/>
                          <w:szCs w:val="16"/>
                          <w:lang w:val="hr-HR"/>
                        </w:rPr>
                      </w:pPr>
                    </w:p>
                    <w:p w:rsidR="00974FE5" w:rsidRPr="00A375CF" w:rsidRDefault="00974FE5" w:rsidP="0058683F">
                      <w:pPr>
                        <w:jc w:val="center"/>
                        <w:rPr>
                          <w:sz w:val="16"/>
                          <w:szCs w:val="16"/>
                          <w:lang w:val="hr-HR"/>
                        </w:rPr>
                      </w:pPr>
                    </w:p>
                    <w:p w:rsidR="00974FE5" w:rsidRPr="00A375CF" w:rsidRDefault="00974FE5" w:rsidP="00A375CF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</w:p>
                    <w:p w:rsidR="00691DB7" w:rsidRDefault="00691DB7" w:rsidP="00974FE5">
                      <w:pPr>
                        <w:jc w:val="center"/>
                        <w:rPr>
                          <w:rFonts w:asciiTheme="minorHAnsi" w:hAnsiTheme="minorHAnsi"/>
                          <w:b/>
                          <w:color w:val="C00000"/>
                          <w:sz w:val="16"/>
                          <w:szCs w:val="16"/>
                          <w:u w:val="single"/>
                          <w:lang w:val="hr-HR"/>
                        </w:rPr>
                      </w:pPr>
                    </w:p>
                    <w:p w:rsidR="009C6644" w:rsidRDefault="009C6644" w:rsidP="00974FE5">
                      <w:pPr>
                        <w:jc w:val="center"/>
                        <w:rPr>
                          <w:rFonts w:asciiTheme="minorHAnsi" w:hAnsiTheme="minorHAnsi"/>
                          <w:b/>
                          <w:color w:val="C00000"/>
                          <w:sz w:val="16"/>
                          <w:szCs w:val="16"/>
                          <w:u w:val="single"/>
                          <w:lang w:val="hr-HR"/>
                        </w:rPr>
                      </w:pPr>
                    </w:p>
                    <w:p w:rsidR="009C6644" w:rsidRDefault="009C6644" w:rsidP="00974FE5">
                      <w:pPr>
                        <w:jc w:val="center"/>
                        <w:rPr>
                          <w:rFonts w:asciiTheme="minorHAnsi" w:hAnsiTheme="minorHAnsi"/>
                          <w:b/>
                          <w:color w:val="C00000"/>
                          <w:sz w:val="16"/>
                          <w:szCs w:val="16"/>
                          <w:u w:val="single"/>
                          <w:lang w:val="hr-HR"/>
                        </w:rPr>
                      </w:pPr>
                    </w:p>
                    <w:p w:rsidR="00974FE5" w:rsidRPr="00A375CF" w:rsidRDefault="00974FE5" w:rsidP="00974FE5">
                      <w:pPr>
                        <w:jc w:val="center"/>
                        <w:rPr>
                          <w:rFonts w:asciiTheme="minorHAnsi" w:hAnsiTheme="minorHAnsi"/>
                          <w:b/>
                          <w:color w:val="C00000"/>
                          <w:sz w:val="16"/>
                          <w:szCs w:val="16"/>
                          <w:u w:val="single"/>
                          <w:lang w:val="hr-HR"/>
                        </w:rPr>
                      </w:pPr>
                      <w:r w:rsidRPr="00A375CF">
                        <w:rPr>
                          <w:rFonts w:asciiTheme="minorHAnsi" w:hAnsiTheme="minorHAnsi"/>
                          <w:b/>
                          <w:color w:val="C00000"/>
                          <w:sz w:val="16"/>
                          <w:szCs w:val="16"/>
                          <w:u w:val="single"/>
                          <w:lang w:val="hr-HR"/>
                        </w:rPr>
                        <w:t>IDEALNO RJEŠENJE ZA STAMBENE ZGRADE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7049" w:rsidRPr="00675D6E" w:rsidRDefault="00CF6F4C">
      <w:pPr>
        <w:rPr>
          <w:sz w:val="16"/>
          <w:szCs w:val="16"/>
        </w:rPr>
      </w:pPr>
      <w:r w:rsidRPr="00675D6E">
        <w:rPr>
          <w:noProof/>
          <w:sz w:val="16"/>
          <w:szCs w:val="16"/>
          <w:lang w:val="hr-HR" w:eastAsia="hr-HR"/>
        </w:rPr>
        <w:drawing>
          <wp:anchor distT="36576" distB="36576" distL="36576" distR="36576" simplePos="0" relativeHeight="251654144" behindDoc="0" locked="0" layoutInCell="1" allowOverlap="1">
            <wp:simplePos x="0" y="0"/>
            <wp:positionH relativeFrom="column">
              <wp:posOffset>4770755</wp:posOffset>
            </wp:positionH>
            <wp:positionV relativeFrom="paragraph">
              <wp:posOffset>80010</wp:posOffset>
            </wp:positionV>
            <wp:extent cx="1490345" cy="2139315"/>
            <wp:effectExtent l="38100" t="19050" r="14605" b="13335"/>
            <wp:wrapNone/>
            <wp:docPr id="1" name="Picture 24" descr="IMG_1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129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450" t="10001" b="17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2139315"/>
                    </a:xfrm>
                    <a:prstGeom prst="rect">
                      <a:avLst/>
                    </a:prstGeom>
                    <a:noFill/>
                    <a:ln w="9525" algn="in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F97049" w:rsidRPr="00675D6E" w:rsidRDefault="009C6644">
      <w:pPr>
        <w:rPr>
          <w:sz w:val="16"/>
          <w:szCs w:val="16"/>
        </w:rPr>
      </w:pPr>
      <w:r>
        <w:rPr>
          <w:rFonts w:asciiTheme="minorHAnsi" w:hAnsiTheme="minorHAnsi"/>
          <w:b/>
          <w:noProof/>
          <w:color w:val="000000" w:themeColor="text1"/>
          <w:lang w:val="hr-HR" w:eastAsia="hr-H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3143479</wp:posOffset>
            </wp:positionH>
            <wp:positionV relativeFrom="paragraph">
              <wp:posOffset>97815</wp:posOffset>
            </wp:positionV>
            <wp:extent cx="924026" cy="1189279"/>
            <wp:effectExtent l="19050" t="19050" r="28474" b="10871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129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450" t="10001" b="17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26" cy="1189279"/>
                    </a:xfrm>
                    <a:prstGeom prst="rect">
                      <a:avLst/>
                    </a:prstGeom>
                    <a:noFill/>
                    <a:ln w="9525" algn="in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b/>
          <w:noProof/>
          <w:color w:val="000000" w:themeColor="text1"/>
          <w:lang w:val="hr-HR" w:eastAsia="hr-HR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-123520</wp:posOffset>
            </wp:positionH>
            <wp:positionV relativeFrom="paragraph">
              <wp:posOffset>97815</wp:posOffset>
            </wp:positionV>
            <wp:extent cx="790092" cy="1190549"/>
            <wp:effectExtent l="38100" t="19050" r="10008" b="9601"/>
            <wp:wrapNone/>
            <wp:docPr id="30" name="Picture 30" descr="IMG_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129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633" r="4883" b="12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092" cy="1190549"/>
                    </a:xfrm>
                    <a:prstGeom prst="rect">
                      <a:avLst/>
                    </a:prstGeom>
                    <a:noFill/>
                    <a:ln w="9525" algn="in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F97049" w:rsidRPr="00675D6E" w:rsidRDefault="00D600F2">
      <w:pPr>
        <w:rPr>
          <w:sz w:val="16"/>
          <w:szCs w:val="16"/>
        </w:rPr>
      </w:pPr>
      <w:r>
        <w:rPr>
          <w:rFonts w:asciiTheme="minorHAnsi" w:hAnsiTheme="minorHAnsi"/>
          <w:b/>
          <w:noProof/>
          <w:color w:val="000000" w:themeColor="text1"/>
          <w:lang w:val="hr-HR"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65405</wp:posOffset>
                </wp:positionV>
                <wp:extent cx="2484755" cy="996950"/>
                <wp:effectExtent l="4445" t="1905" r="0" b="1270"/>
                <wp:wrapNone/>
                <wp:docPr id="1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75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FE5" w:rsidRPr="009C6644" w:rsidRDefault="00974FE5" w:rsidP="009C6644">
                            <w:pPr>
                              <w:pStyle w:val="Odlomakpopis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na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ulaz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postavi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čitač</w:t>
                            </w:r>
                            <w:proofErr w:type="spellEnd"/>
                          </w:p>
                          <w:p w:rsidR="00974FE5" w:rsidRPr="009C6644" w:rsidRDefault="00974FE5" w:rsidP="009C6644">
                            <w:pPr>
                              <w:pStyle w:val="Odlomakpopis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svaki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stanar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dobije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elektronski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ključ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privjesak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ili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karticu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74FE5" w:rsidRPr="009C6644" w:rsidRDefault="00974FE5" w:rsidP="009C6644">
                            <w:pPr>
                              <w:pStyle w:val="Odlomakpopis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pri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ulasku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objekt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stanar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blizinu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čitača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nekoliko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cm)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prinese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elektronski</w:t>
                            </w:r>
                            <w:proofErr w:type="spellEnd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ključ</w:t>
                            </w:r>
                            <w:proofErr w:type="spellEnd"/>
                          </w:p>
                          <w:p w:rsidR="00974FE5" w:rsidRPr="009C6644" w:rsidRDefault="00E525F1" w:rsidP="00974FE5">
                            <w:pPr>
                              <w:pStyle w:val="Odlomakpopis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v</w:t>
                            </w:r>
                            <w:r w:rsidR="00974FE5"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rata</w:t>
                            </w:r>
                            <w:proofErr w:type="spellEnd"/>
                            <w:r w:rsidR="00974FE5"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="00974FE5" w:rsidRPr="009C664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otvaraju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53.75pt;margin-top:5.15pt;width:195.65pt;height: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" filled="f" stroked="f">
                <v:textbox>
                  <w:txbxContent>
                    <w:p w:rsidR="00974FE5" w:rsidRPr="009C6644" w:rsidRDefault="00974FE5" w:rsidP="009C6644">
                      <w:pPr>
                        <w:pStyle w:val="Odlomakpopis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na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ulaz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se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postavi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čitač</w:t>
                      </w:r>
                      <w:proofErr w:type="spellEnd"/>
                    </w:p>
                    <w:p w:rsidR="00974FE5" w:rsidRPr="009C6644" w:rsidRDefault="00974FE5" w:rsidP="009C6644">
                      <w:pPr>
                        <w:pStyle w:val="Odlomakpopis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svaki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stanar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dobije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elektronski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ključ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privjesak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ili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karticu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</w:p>
                    <w:p w:rsidR="00974FE5" w:rsidRPr="009C6644" w:rsidRDefault="00974FE5" w:rsidP="009C6644">
                      <w:pPr>
                        <w:pStyle w:val="Odlomakpopis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pri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ulasku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u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objekt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stanar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u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blizinu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čitača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nekoliko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cm)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prinese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elektronski</w:t>
                      </w:r>
                      <w:proofErr w:type="spellEnd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ključ</w:t>
                      </w:r>
                      <w:proofErr w:type="spellEnd"/>
                    </w:p>
                    <w:p w:rsidR="00974FE5" w:rsidRPr="009C6644" w:rsidRDefault="00E525F1" w:rsidP="00974FE5">
                      <w:pPr>
                        <w:pStyle w:val="Odlomakpopis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spellStart"/>
                      <w:r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v</w:t>
                      </w:r>
                      <w:r w:rsidR="00974FE5"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rata</w:t>
                      </w:r>
                      <w:proofErr w:type="spellEnd"/>
                      <w:r w:rsidR="00974FE5"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se </w:t>
                      </w:r>
                      <w:proofErr w:type="spellStart"/>
                      <w:r w:rsidR="00974FE5" w:rsidRPr="009C664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otvaraju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97049" w:rsidRPr="00675D6E" w:rsidRDefault="00F97049">
      <w:pPr>
        <w:rPr>
          <w:sz w:val="16"/>
          <w:szCs w:val="16"/>
        </w:rPr>
      </w:pPr>
    </w:p>
    <w:p w:rsidR="00F97049" w:rsidRPr="00675D6E" w:rsidRDefault="00F97049">
      <w:pPr>
        <w:rPr>
          <w:sz w:val="16"/>
          <w:szCs w:val="16"/>
        </w:rPr>
      </w:pPr>
    </w:p>
    <w:p w:rsidR="00F97049" w:rsidRPr="00675D6E" w:rsidRDefault="00F97049">
      <w:pPr>
        <w:rPr>
          <w:sz w:val="16"/>
          <w:szCs w:val="16"/>
        </w:rPr>
      </w:pPr>
    </w:p>
    <w:p w:rsidR="00F97049" w:rsidRPr="00675D6E" w:rsidRDefault="00F97049">
      <w:pPr>
        <w:rPr>
          <w:sz w:val="16"/>
          <w:szCs w:val="16"/>
        </w:rPr>
      </w:pPr>
    </w:p>
    <w:p w:rsidR="00F97049" w:rsidRPr="00675D6E" w:rsidRDefault="00F97049">
      <w:pPr>
        <w:rPr>
          <w:sz w:val="16"/>
          <w:szCs w:val="16"/>
        </w:rPr>
      </w:pPr>
    </w:p>
    <w:p w:rsidR="00F97049" w:rsidRPr="00675D6E" w:rsidRDefault="00F97049">
      <w:pPr>
        <w:rPr>
          <w:sz w:val="16"/>
          <w:szCs w:val="16"/>
        </w:rPr>
      </w:pPr>
    </w:p>
    <w:p w:rsidR="00F97049" w:rsidRPr="00675D6E" w:rsidRDefault="00F97049">
      <w:pPr>
        <w:rPr>
          <w:sz w:val="16"/>
          <w:szCs w:val="16"/>
        </w:rPr>
      </w:pPr>
    </w:p>
    <w:p w:rsidR="00F97049" w:rsidRPr="00675D6E" w:rsidRDefault="00F97049">
      <w:pPr>
        <w:rPr>
          <w:sz w:val="16"/>
          <w:szCs w:val="16"/>
        </w:rPr>
      </w:pPr>
    </w:p>
    <w:p w:rsidR="00F97049" w:rsidRPr="00675D6E" w:rsidRDefault="00F97049">
      <w:pPr>
        <w:rPr>
          <w:sz w:val="16"/>
          <w:szCs w:val="16"/>
        </w:rPr>
      </w:pPr>
    </w:p>
    <w:p w:rsidR="001B33A7" w:rsidRPr="00675D6E" w:rsidRDefault="001B33A7">
      <w:pPr>
        <w:rPr>
          <w:sz w:val="16"/>
          <w:szCs w:val="16"/>
        </w:rPr>
      </w:pPr>
    </w:p>
    <w:p w:rsidR="001B33A7" w:rsidRPr="00675D6E" w:rsidRDefault="00890B16">
      <w:pPr>
        <w:rPr>
          <w:sz w:val="16"/>
          <w:szCs w:val="16"/>
        </w:rPr>
      </w:pPr>
      <w:r>
        <w:rPr>
          <w:noProof/>
          <w:sz w:val="16"/>
          <w:szCs w:val="16"/>
          <w:lang w:val="hr-HR" w:eastAsia="hr-H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179070</wp:posOffset>
                </wp:positionV>
                <wp:extent cx="2087086" cy="1647190"/>
                <wp:effectExtent l="0" t="0" r="0" b="0"/>
                <wp:wrapNone/>
                <wp:docPr id="24" name="Grup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086" cy="1647190"/>
                          <a:chOff x="0" y="0"/>
                          <a:chExt cx="2087086" cy="1647190"/>
                        </a:xfrm>
                      </wpg:grpSpPr>
                      <pic:pic xmlns:pic="http://schemas.openxmlformats.org/drawingml/2006/picture">
                        <pic:nvPicPr>
                          <pic:cNvPr id="11" name="Picture 53" descr="Card-B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89" t="23128" r="11583" b="25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160" y="129540"/>
                            <a:ext cx="573405" cy="3860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5" descr="Card-y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50" t="8553" r="487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2120" y="121920"/>
                            <a:ext cx="213360" cy="5048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" y="495300"/>
                            <a:ext cx="685876" cy="500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35CD" w:rsidRPr="00446495" w:rsidRDefault="00D20E84" w:rsidP="00C935CD">
                              <w:pPr>
                                <w:widowControl w:val="0"/>
                                <w:spacing w:after="200" w:line="273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k</w:t>
                              </w:r>
                              <w:r w:rsidR="00C935CD" w:rsidRPr="00446495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artica</w:t>
                              </w:r>
                              <w:proofErr w:type="spellEnd"/>
                              <w:r w:rsidR="00D600F2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  BEC</w:t>
                              </w:r>
                              <w:proofErr w:type="gramEnd"/>
                              <w:r w:rsidR="00D600F2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-02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525780"/>
                            <a:ext cx="563086" cy="500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35CD" w:rsidRPr="00446495" w:rsidRDefault="00D20E84" w:rsidP="00C935CD">
                              <w:pPr>
                                <w:widowControl w:val="0"/>
                                <w:spacing w:after="200" w:line="273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C935CD" w:rsidRPr="00446495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rivjesak</w:t>
                              </w:r>
                              <w:proofErr w:type="spellEnd"/>
                              <w:r w:rsidR="00D600F2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 BEC-03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23" name="Grupa 23"/>
                        <wpg:cNvGrpSpPr/>
                        <wpg:grpSpPr>
                          <a:xfrm>
                            <a:off x="0" y="0"/>
                            <a:ext cx="1691640" cy="1647190"/>
                            <a:chOff x="0" y="0"/>
                            <a:chExt cx="1691640" cy="164719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51" descr="BC-2000-z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179" t="12376" r="63968" b="891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24535" cy="11137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0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" y="1066800"/>
                              <a:ext cx="782042" cy="35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35CD" w:rsidRPr="00446495" w:rsidRDefault="00446495" w:rsidP="00C935CD">
                                <w:pPr>
                                  <w:widowControl w:val="0"/>
                                  <w:spacing w:after="200" w:line="273" w:lineRule="auto"/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č</w:t>
                                </w:r>
                                <w:r w:rsidR="00C935CD" w:rsidRPr="00446495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itač</w:t>
                                </w:r>
                                <w:proofErr w:type="spellEnd"/>
                                <w:r w:rsidR="00C935CD" w:rsidRPr="00446495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6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240" y="1287780"/>
                              <a:ext cx="91440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35CD" w:rsidRPr="00446495" w:rsidRDefault="00D600F2" w:rsidP="00C935CD">
                                <w:pPr>
                                  <w:widowControl w:val="0"/>
                                  <w:spacing w:after="200" w:line="273" w:lineRule="auto"/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p</w:t>
                                </w:r>
                                <w:r w:rsidR="00C935CD" w:rsidRPr="00446495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rivjesak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 xml:space="preserve"> BEC- 04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22" name="Grupa 22"/>
                          <wpg:cNvGrpSpPr/>
                          <wpg:grpSpPr>
                            <a:xfrm>
                              <a:off x="746760" y="822960"/>
                              <a:ext cx="922020" cy="490855"/>
                              <a:chOff x="0" y="0"/>
                              <a:chExt cx="922020" cy="49085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Slika 2"/>
                              <pic:cNvPicPr/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860"/>
                                <a:ext cx="339090" cy="4679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Slika 20"/>
                              <pic:cNvPicPr/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55320" y="0"/>
                                <a:ext cx="266700" cy="4679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Slika 2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7180" y="15240"/>
                                <a:ext cx="343535" cy="4679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a 24" o:spid="_x0000_s1029" style="position:absolute;margin-left:-22.05pt;margin-top:14.1pt;width:164.35pt;height:129.7pt;z-index:251695104" coordsize="20870,164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30" type="#_x0000_t75" alt="Card-B" style="position:absolute;left:8991;top:1295;width:5734;height:3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">
                  <v:imagedata r:id="rId16" o:title="Card-B" croptop="15157f" cropbottom="16483f" cropleft="7595f" cropright="7591f"/>
                  <v:path arrowok="t"/>
                </v:shape>
                <v:shape id="Picture 55" o:spid="_x0000_s1031" type="#_x0000_t75" alt="Card-y" style="position:absolute;left:17221;top:1219;width:2133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">
                  <v:imagedata r:id="rId17" o:title="Card-y" croptop="5605f" cropleft="8225f" cropright="31939f"/>
                  <v:path arrowok="t"/>
                </v:shape>
                <v:shape id="Text Box 56" o:spid="_x0000_s1032" type="#_x0000_t202" style="position:absolute;left:8610;top:4953;width:6859;height:5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C935CD" w:rsidRPr="00446495" w:rsidRDefault="00D20E84" w:rsidP="00C935CD">
                        <w:pPr>
                          <w:widowControl w:val="0"/>
                          <w:spacing w:after="200" w:line="273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k</w:t>
                        </w:r>
                        <w:r w:rsidR="00C935CD" w:rsidRPr="00446495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artica</w:t>
                        </w:r>
                        <w:proofErr w:type="spellEnd"/>
                        <w:r w:rsidR="00D600F2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  BEC</w:t>
                        </w:r>
                        <w:proofErr w:type="gramEnd"/>
                        <w:r w:rsidR="00D600F2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-02</w:t>
                        </w:r>
                      </w:p>
                    </w:txbxContent>
                  </v:textbox>
                </v:shape>
                <v:shape id="Text Box 57" o:spid="_x0000_s1033" type="#_x0000_t202" style="position:absolute;left:15240;top:5257;width:5630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C935CD" w:rsidRPr="00446495" w:rsidRDefault="00D20E84" w:rsidP="00C935CD">
                        <w:pPr>
                          <w:widowControl w:val="0"/>
                          <w:spacing w:after="200" w:line="273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p</w:t>
                        </w:r>
                        <w:r w:rsidR="00C935CD" w:rsidRPr="00446495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rivjesak</w:t>
                        </w:r>
                        <w:proofErr w:type="spellEnd"/>
                        <w:r w:rsidR="00D600F2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 BEC-03</w:t>
                        </w:r>
                      </w:p>
                    </w:txbxContent>
                  </v:textbox>
                </v:shape>
                <v:group id="Grupa 23" o:spid="_x0000_s1034" style="position:absolute;width:16916;height:16471" coordsize="16916,16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Picture 51" o:spid="_x0000_s1035" type="#_x0000_t75" alt="BC-2000-zt" style="position:absolute;width:7245;height:1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">
                    <v:imagedata r:id="rId18" o:title="BC-2000-zt" croptop="8111f" cropbottom="5845f" cropleft="4705f" cropright="41922f"/>
                    <v:path arrowok="t"/>
                  </v:shape>
                  <v:shape id="Text Box 52" o:spid="_x0000_s1036" type="#_x0000_t202" style="position:absolute;left:228;top:10668;width:7821;height:3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:rsidR="00C935CD" w:rsidRPr="00446495" w:rsidRDefault="00446495" w:rsidP="00C935CD">
                          <w:pPr>
                            <w:widowControl w:val="0"/>
                            <w:spacing w:after="200" w:line="273" w:lineRule="auto"/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č</w:t>
                          </w:r>
                          <w:r w:rsidR="00C935CD" w:rsidRPr="00446495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itač</w:t>
                          </w:r>
                          <w:proofErr w:type="spellEnd"/>
                          <w:r w:rsidR="00C935CD" w:rsidRPr="00446495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58" o:spid="_x0000_s1037" type="#_x0000_t202" style="position:absolute;left:7772;top:12877;width:914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:rsidR="00C935CD" w:rsidRPr="00446495" w:rsidRDefault="00D600F2" w:rsidP="00C935CD">
                          <w:pPr>
                            <w:widowControl w:val="0"/>
                            <w:spacing w:after="200" w:line="273" w:lineRule="auto"/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</w:t>
                          </w:r>
                          <w:r w:rsidR="00C935CD" w:rsidRPr="00446495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rivjesak</w:t>
                          </w:r>
                          <w:proofErr w:type="spellEnd"/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 xml:space="preserve"> BEC- 04</w:t>
                          </w:r>
                        </w:p>
                      </w:txbxContent>
                    </v:textbox>
                  </v:shape>
                  <v:group id="Grupa 22" o:spid="_x0000_s1038" style="position:absolute;left:7467;top:8229;width:9220;height:4909" coordsize="9220,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Slika 2" o:spid="_x0000_s1039" type="#_x0000_t75" style="position:absolute;top:228;width:339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">
                      <v:imagedata r:id="rId19" o:title=""/>
                    </v:shape>
                    <v:shape id="Slika 20" o:spid="_x0000_s1040" type="#_x0000_t75" style="position:absolute;left:6553;width:2667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">
                      <v:imagedata r:id="rId20" o:title=""/>
                    </v:shape>
                    <v:shape id="Slika 21" o:spid="_x0000_s1041" type="#_x0000_t75" style="position:absolute;left:2971;top:152;width:3436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">
                      <v:imagedata r:id="rId21" o:title=""/>
                      <v:path arrowok="t"/>
                    </v:shape>
                  </v:group>
                </v:group>
              </v:group>
            </w:pict>
          </mc:Fallback>
        </mc:AlternateContent>
      </w:r>
    </w:p>
    <w:p w:rsidR="001B33A7" w:rsidRPr="00675D6E" w:rsidRDefault="00D600F2">
      <w:pPr>
        <w:rPr>
          <w:sz w:val="16"/>
          <w:szCs w:val="16"/>
        </w:rPr>
      </w:pPr>
      <w:r>
        <w:rPr>
          <w:noProof/>
          <w:sz w:val="16"/>
          <w:szCs w:val="16"/>
          <w:lang w:val="hr-HR" w:eastAsia="hr-HR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page">
                  <wp:posOffset>2317750</wp:posOffset>
                </wp:positionH>
                <wp:positionV relativeFrom="page">
                  <wp:posOffset>3164840</wp:posOffset>
                </wp:positionV>
                <wp:extent cx="2765425" cy="1346835"/>
                <wp:effectExtent l="3175" t="2540" r="3175" b="3175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542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35CD" w:rsidRPr="00691DB7" w:rsidRDefault="00C935CD" w:rsidP="00C935C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  <w:r w:rsidRPr="00691DB7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KARAKTERISTIKE</w:t>
                            </w:r>
                          </w:p>
                          <w:p w:rsidR="00C935CD" w:rsidRPr="008F6689" w:rsidRDefault="00C935CD" w:rsidP="00C935C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935CD" w:rsidRPr="00A375CF" w:rsidRDefault="00C935CD" w:rsidP="00C935CD">
                            <w:pPr>
                              <w:pStyle w:val="Odlomakpopisa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do 1.000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korisnika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za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1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ulazna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vrata</w:t>
                            </w:r>
                            <w:proofErr w:type="spellEnd"/>
                          </w:p>
                          <w:p w:rsidR="00C935CD" w:rsidRPr="00A375CF" w:rsidRDefault="00C935CD" w:rsidP="00C935CD">
                            <w:pPr>
                              <w:pStyle w:val="Odlomakpopisa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metalno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kućište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otporno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na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vandalizam</w:t>
                            </w:r>
                            <w:proofErr w:type="spellEnd"/>
                          </w:p>
                          <w:p w:rsidR="00C935CD" w:rsidRPr="00A375CF" w:rsidRDefault="0009787A" w:rsidP="0009787A">
                            <w:pPr>
                              <w:pStyle w:val="Odlomakpopisa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935CD"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na</w:t>
                            </w:r>
                            <w:proofErr w:type="spellEnd"/>
                            <w:r w:rsidR="00C935CD"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935CD"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različite</w:t>
                            </w:r>
                            <w:proofErr w:type="spellEnd"/>
                            <w:r w:rsidR="00C935CD"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935CD"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vremenske</w:t>
                            </w:r>
                            <w:proofErr w:type="spellEnd"/>
                            <w:r w:rsidR="00C935CD"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935CD"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uvjete</w:t>
                            </w:r>
                            <w:proofErr w:type="spellEnd"/>
                          </w:p>
                          <w:p w:rsidR="00C935CD" w:rsidRPr="00A375CF" w:rsidRDefault="00C935CD" w:rsidP="00C935CD">
                            <w:pPr>
                              <w:pStyle w:val="Odlomakpopisa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korištenje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različitih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elektronskih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ključeva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kartica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privjesak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šifra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:rsidR="00F97049" w:rsidRPr="00A375CF" w:rsidRDefault="00C935CD" w:rsidP="00C935CD">
                            <w:pPr>
                              <w:pStyle w:val="Odlomakpopisa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pozadinsko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osvjetljenje</w:t>
                            </w:r>
                            <w:proofErr w:type="spellEnd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75C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tipkovnice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182.5pt;margin-top:249.2pt;width:217.75pt;height:106.0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6whgIAABg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" o:allowincell="f" stroked="f">
                <v:textbox>
                  <w:txbxContent>
                    <w:p w:rsidR="00C935CD" w:rsidRPr="00691DB7" w:rsidRDefault="00C935CD" w:rsidP="00C935CD">
                      <w:pPr>
                        <w:jc w:val="center"/>
                        <w:rPr>
                          <w:rFonts w:asciiTheme="minorHAnsi" w:hAnsiTheme="minorHAnsi"/>
                          <w:b/>
                          <w:lang w:val="en-GB"/>
                        </w:rPr>
                      </w:pPr>
                      <w:r w:rsidRPr="00691DB7">
                        <w:rPr>
                          <w:rFonts w:asciiTheme="minorHAnsi" w:hAnsiTheme="minorHAnsi"/>
                          <w:b/>
                          <w:lang w:val="en-GB"/>
                        </w:rPr>
                        <w:t>KARAKTERISTIKE</w:t>
                      </w:r>
                    </w:p>
                    <w:p w:rsidR="00C935CD" w:rsidRPr="008F6689" w:rsidRDefault="00C935CD" w:rsidP="00C935CD">
                      <w:pPr>
                        <w:rPr>
                          <w:rFonts w:asciiTheme="minorHAnsi" w:hAnsiTheme="minorHAnsi"/>
                          <w:sz w:val="16"/>
                          <w:szCs w:val="16"/>
                          <w:lang w:val="en-GB"/>
                        </w:rPr>
                      </w:pPr>
                    </w:p>
                    <w:p w:rsidR="00C935CD" w:rsidRPr="00A375CF" w:rsidRDefault="00C935CD" w:rsidP="00C935CD">
                      <w:pPr>
                        <w:pStyle w:val="Odlomakpopisa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</w:pPr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do 1.000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korisnika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za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1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ulazna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vrata</w:t>
                      </w:r>
                      <w:proofErr w:type="spellEnd"/>
                    </w:p>
                    <w:p w:rsidR="00C935CD" w:rsidRPr="00A375CF" w:rsidRDefault="00C935CD" w:rsidP="00C935CD">
                      <w:pPr>
                        <w:pStyle w:val="Odlomakpopisa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metalno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kućište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otporno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na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vandalizam</w:t>
                      </w:r>
                      <w:proofErr w:type="spellEnd"/>
                    </w:p>
                    <w:p w:rsidR="00C935CD" w:rsidRPr="00A375CF" w:rsidRDefault="0009787A" w:rsidP="0009787A">
                      <w:pPr>
                        <w:pStyle w:val="Odlomakpopisa"/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C935CD"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na</w:t>
                      </w:r>
                      <w:proofErr w:type="spellEnd"/>
                      <w:r w:rsidR="00C935CD"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C935CD"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različite</w:t>
                      </w:r>
                      <w:proofErr w:type="spellEnd"/>
                      <w:r w:rsidR="00C935CD"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C935CD"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vremenske</w:t>
                      </w:r>
                      <w:proofErr w:type="spellEnd"/>
                      <w:r w:rsidR="00C935CD"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C935CD"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uvjete</w:t>
                      </w:r>
                      <w:proofErr w:type="spellEnd"/>
                    </w:p>
                    <w:p w:rsidR="00C935CD" w:rsidRPr="00A375CF" w:rsidRDefault="00C935CD" w:rsidP="00C935CD">
                      <w:pPr>
                        <w:pStyle w:val="Odlomakpopisa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korištenje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različitih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elektronskih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ključeva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(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kartica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privjesak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šifra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:rsidR="00F97049" w:rsidRPr="00A375CF" w:rsidRDefault="00C935CD" w:rsidP="00C935CD">
                      <w:pPr>
                        <w:pStyle w:val="Odlomakpopisa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pozadinsko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osvjetljenje</w:t>
                      </w:r>
                      <w:proofErr w:type="spellEnd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375CF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tipkovnice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935CD" w:rsidRPr="00675D6E" w:rsidRDefault="00C935CD">
      <w:pPr>
        <w:rPr>
          <w:sz w:val="16"/>
          <w:szCs w:val="16"/>
        </w:rPr>
      </w:pPr>
    </w:p>
    <w:p w:rsidR="001B33A7" w:rsidRPr="00675D6E" w:rsidRDefault="00117CD4">
      <w:pPr>
        <w:rPr>
          <w:sz w:val="16"/>
          <w:szCs w:val="16"/>
        </w:rPr>
      </w:pPr>
      <w:r>
        <w:rPr>
          <w:noProof/>
          <w:sz w:val="16"/>
          <w:szCs w:val="16"/>
          <w:lang w:val="hr-HR" w:eastAsia="hr-HR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60C1BD62" wp14:editId="038B50F1">
                <wp:simplePos x="0" y="0"/>
                <wp:positionH relativeFrom="page">
                  <wp:posOffset>3550285</wp:posOffset>
                </wp:positionH>
                <wp:positionV relativeFrom="page">
                  <wp:posOffset>5957570</wp:posOffset>
                </wp:positionV>
                <wp:extent cx="1350645" cy="513715"/>
                <wp:effectExtent l="0" t="0" r="20955" b="19685"/>
                <wp:wrapNone/>
                <wp:docPr id="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513715"/>
                        </a:xfrm>
                        <a:prstGeom prst="flowChartAlternate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6868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75D6E" w:rsidRPr="00675D6E" w:rsidRDefault="00675D6E" w:rsidP="00675D6E">
                            <w:pPr>
                              <w:pStyle w:val="Naslov2"/>
                              <w:rPr>
                                <w:sz w:val="24"/>
                                <w:szCs w:val="24"/>
                              </w:rPr>
                            </w:pPr>
                            <w:r w:rsidRPr="00675D6E">
                              <w:rPr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:rsidR="00675D6E" w:rsidRPr="00675D6E" w:rsidRDefault="00675D6E" w:rsidP="00675D6E">
                            <w:pPr>
                              <w:pStyle w:val="Naslov2"/>
                              <w:rPr>
                                <w:sz w:val="24"/>
                                <w:szCs w:val="24"/>
                              </w:rPr>
                            </w:pPr>
                            <w:r w:rsidRPr="00675D6E">
                              <w:rPr>
                                <w:sz w:val="24"/>
                                <w:szCs w:val="24"/>
                              </w:rPr>
                              <w:t>091 7344 974</w:t>
                            </w:r>
                          </w:p>
                          <w:p w:rsidR="00675D6E" w:rsidRPr="00974FE5" w:rsidRDefault="00675D6E" w:rsidP="00675D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1BD6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65" o:spid="_x0000_s1043" type="#_x0000_t176" style="position:absolute;margin-left:279.55pt;margin-top:469.1pt;width:106.35pt;height:40.4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" o:allowincell="f" fillcolor="white [3201]" strokecolor="#c00000" strokeweight="1.5pt">
                <v:shadow color="#868686" opacity=".5" offset="6pt,-6pt"/>
                <v:textbox>
                  <w:txbxContent>
                    <w:p w:rsidR="00675D6E" w:rsidRPr="00675D6E" w:rsidRDefault="00675D6E" w:rsidP="00675D6E">
                      <w:pPr>
                        <w:pStyle w:val="Naslov2"/>
                        <w:rPr>
                          <w:sz w:val="24"/>
                          <w:szCs w:val="24"/>
                        </w:rPr>
                      </w:pPr>
                      <w:r w:rsidRPr="00675D6E">
                        <w:rPr>
                          <w:sz w:val="24"/>
                          <w:szCs w:val="24"/>
                        </w:rPr>
                        <w:t>KONTAKT</w:t>
                      </w:r>
                    </w:p>
                    <w:p w:rsidR="00675D6E" w:rsidRPr="00675D6E" w:rsidRDefault="00675D6E" w:rsidP="00675D6E">
                      <w:pPr>
                        <w:pStyle w:val="Naslov2"/>
                        <w:rPr>
                          <w:sz w:val="24"/>
                          <w:szCs w:val="24"/>
                        </w:rPr>
                      </w:pPr>
                      <w:r w:rsidRPr="00675D6E">
                        <w:rPr>
                          <w:sz w:val="24"/>
                          <w:szCs w:val="24"/>
                        </w:rPr>
                        <w:t>091 7344 974</w:t>
                      </w:r>
                    </w:p>
                    <w:p w:rsidR="00675D6E" w:rsidRPr="00974FE5" w:rsidRDefault="00675D6E" w:rsidP="00675D6E"/>
                  </w:txbxContent>
                </v:textbox>
                <w10:wrap anchorx="page" anchory="page"/>
              </v:shape>
            </w:pict>
          </mc:Fallback>
        </mc:AlternateContent>
      </w:r>
      <w:r w:rsidR="00D600F2">
        <w:rPr>
          <w:noProof/>
          <w:sz w:val="16"/>
          <w:szCs w:val="16"/>
          <w:lang w:val="hr-HR"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E85613D" wp14:editId="2DF009B3">
                <wp:simplePos x="0" y="0"/>
                <wp:positionH relativeFrom="page">
                  <wp:posOffset>462915</wp:posOffset>
                </wp:positionH>
                <wp:positionV relativeFrom="page">
                  <wp:posOffset>4801235</wp:posOffset>
                </wp:positionV>
                <wp:extent cx="4518660" cy="1684020"/>
                <wp:effectExtent l="0" t="635" r="0" b="1270"/>
                <wp:wrapNone/>
                <wp:docPr id="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0B73" w:rsidRDefault="002E0B73" w:rsidP="00386248">
                            <w:pPr>
                              <w:pStyle w:val="Naslov3"/>
                              <w:jc w:val="left"/>
                              <w:rPr>
                                <w:rFonts w:asciiTheme="minorHAnsi" w:hAnsiTheme="minorHAnsi"/>
                                <w:b/>
                                <w:color w:val="auto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91DB7">
                              <w:rPr>
                                <w:rFonts w:asciiTheme="minorHAnsi" w:hAnsiTheme="minorHAnsi"/>
                                <w:b/>
                                <w:color w:val="auto"/>
                                <w:sz w:val="24"/>
                                <w:szCs w:val="24"/>
                                <w:lang w:val="en-GB"/>
                              </w:rPr>
                              <w:t>PREDNOSTI SUSTAVA</w:t>
                            </w:r>
                            <w:bookmarkStart w:id="0" w:name="_GoBack"/>
                            <w:bookmarkEnd w:id="0"/>
                          </w:p>
                          <w:p w:rsidR="00691DB7" w:rsidRPr="008F6689" w:rsidRDefault="00691DB7" w:rsidP="00691DB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2E0B73" w:rsidRPr="00675D6E" w:rsidRDefault="002E0B73" w:rsidP="002E0B73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75D6E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JEDNOSTAVNOST</w:t>
                            </w:r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—</w:t>
                            </w:r>
                            <w:r w:rsidR="00945A34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945A34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jednostavan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ulazak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stanara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2C265F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posebno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kada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se nose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stvari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u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rukama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kad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osoba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ima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više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ključeva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kada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je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oštećen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ili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pokvaren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cilindar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kada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osoba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ima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slabiji</w:t>
                            </w:r>
                            <w:proofErr w:type="spellEnd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753BC0" w:rsidRPr="00753BC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vid,</w:t>
                            </w:r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, …)</w:t>
                            </w:r>
                            <w:proofErr w:type="gramEnd"/>
                            <w:r w:rsidR="007F690D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:rsidR="002E0B73" w:rsidRPr="00675D6E" w:rsidRDefault="002E0B73" w:rsidP="002E0B73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75D6E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SIGURNOST</w:t>
                            </w:r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—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kod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gubitka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određenog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elektrons</w:t>
                            </w:r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kog</w:t>
                            </w:r>
                            <w:proofErr w:type="spellEnd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ključa</w:t>
                            </w:r>
                            <w:proofErr w:type="spellEnd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kartice</w:t>
                            </w:r>
                            <w:proofErr w:type="spellEnd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ili</w:t>
                            </w:r>
                            <w:proofErr w:type="spellEnd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privjes</w:t>
                            </w:r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ka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)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iz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sustava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se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isključi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samo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izgubljeni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ključ</w:t>
                            </w:r>
                            <w:proofErr w:type="spellEnd"/>
                            <w:r w:rsidR="002C265F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2C265F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praktično</w:t>
                            </w:r>
                            <w:proofErr w:type="spellEnd"/>
                            <w:r w:rsidR="002C265F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2C265F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rješenje</w:t>
                            </w:r>
                            <w:proofErr w:type="spellEnd"/>
                            <w:r w:rsidR="002C265F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2C265F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za</w:t>
                            </w:r>
                            <w:proofErr w:type="spellEnd"/>
                            <w:r w:rsidR="002C265F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2C265F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djecu</w:t>
                            </w:r>
                            <w:proofErr w:type="spellEnd"/>
                            <w:r w:rsidR="007F690D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:rsidR="00707EF5" w:rsidRPr="00675D6E" w:rsidRDefault="002E0B73" w:rsidP="002E0B73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75D6E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UŠTEDA</w:t>
                            </w:r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—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manje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trošenje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habanje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klasičnih</w:t>
                            </w:r>
                            <w:proofErr w:type="spellEnd"/>
                            <w:proofErr w:type="gram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cili</w:t>
                            </w:r>
                            <w:r w:rsidR="00707EF5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ndara</w:t>
                            </w:r>
                            <w:proofErr w:type="spellEnd"/>
                            <w:r w:rsidR="00707EF5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2E0B73" w:rsidRPr="00675D6E" w:rsidRDefault="00945A34" w:rsidP="002E0B73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ključeva</w:t>
                            </w:r>
                            <w:proofErr w:type="spellEnd"/>
                            <w:r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manje</w:t>
                            </w:r>
                            <w:proofErr w:type="spellEnd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popravaka</w:t>
                            </w:r>
                            <w:proofErr w:type="spellEnd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14582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izmjena</w:t>
                            </w:r>
                            <w:proofErr w:type="spellEnd"/>
                            <w:r w:rsidR="007F690D" w:rsidRPr="00675D6E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5613D" id="Text Box 59" o:spid="_x0000_s1044" type="#_x0000_t202" style="position:absolute;margin-left:36.45pt;margin-top:378.05pt;width:355.8pt;height:13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" o:allowincell="f" stroked="f">
                <v:textbox>
                  <w:txbxContent>
                    <w:p w:rsidR="002E0B73" w:rsidRDefault="002E0B73" w:rsidP="00386248">
                      <w:pPr>
                        <w:pStyle w:val="Naslov3"/>
                        <w:jc w:val="left"/>
                        <w:rPr>
                          <w:rFonts w:asciiTheme="minorHAnsi" w:hAnsiTheme="minorHAnsi"/>
                          <w:b/>
                          <w:color w:val="auto"/>
                          <w:sz w:val="24"/>
                          <w:szCs w:val="24"/>
                          <w:lang w:val="en-GB"/>
                        </w:rPr>
                      </w:pPr>
                      <w:r w:rsidRPr="00691DB7">
                        <w:rPr>
                          <w:rFonts w:asciiTheme="minorHAnsi" w:hAnsiTheme="minorHAnsi"/>
                          <w:b/>
                          <w:color w:val="auto"/>
                          <w:sz w:val="24"/>
                          <w:szCs w:val="24"/>
                          <w:lang w:val="en-GB"/>
                        </w:rPr>
                        <w:t>PREDNOSTI SUSTAVA</w:t>
                      </w:r>
                      <w:bookmarkStart w:id="1" w:name="_GoBack"/>
                      <w:bookmarkEnd w:id="1"/>
                    </w:p>
                    <w:p w:rsidR="00691DB7" w:rsidRPr="008F6689" w:rsidRDefault="00691DB7" w:rsidP="00691DB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2E0B73" w:rsidRPr="00675D6E" w:rsidRDefault="002E0B73" w:rsidP="002E0B73">
                      <w:pPr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</w:pPr>
                      <w:r w:rsidRPr="00675D6E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en-GB"/>
                        </w:rPr>
                        <w:t>JEDNOSTAVNOST</w:t>
                      </w:r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—</w:t>
                      </w:r>
                      <w:r w:rsidR="00945A34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945A34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jednostavan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ulazak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stanara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2C265F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posebno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kada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se nose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stvari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u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rukama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kad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osoba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ima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više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ključeva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kada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je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oštećen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ili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pokvaren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cilindar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kada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osoba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ima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slabiji</w:t>
                      </w:r>
                      <w:proofErr w:type="spellEnd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="00753BC0" w:rsidRPr="00753BC0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vid,</w:t>
                      </w:r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, …)</w:t>
                      </w:r>
                      <w:proofErr w:type="gramEnd"/>
                      <w:r w:rsidR="007F690D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:rsidR="002E0B73" w:rsidRPr="00675D6E" w:rsidRDefault="002E0B73" w:rsidP="002E0B73">
                      <w:pPr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</w:pPr>
                      <w:r w:rsidRPr="00675D6E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en-GB"/>
                        </w:rPr>
                        <w:t>SIGURNOST</w:t>
                      </w:r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—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kod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gubitka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određenog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elektrons</w:t>
                      </w:r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kog</w:t>
                      </w:r>
                      <w:proofErr w:type="spellEnd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ključa</w:t>
                      </w:r>
                      <w:proofErr w:type="spellEnd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(</w:t>
                      </w:r>
                      <w:proofErr w:type="spellStart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kartice</w:t>
                      </w:r>
                      <w:proofErr w:type="spellEnd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ili</w:t>
                      </w:r>
                      <w:proofErr w:type="spellEnd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privjes</w:t>
                      </w:r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ka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)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iz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sustava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se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isključi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samo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izgubljeni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ključ</w:t>
                      </w:r>
                      <w:proofErr w:type="spellEnd"/>
                      <w:r w:rsidR="002C265F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="002C265F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praktično</w:t>
                      </w:r>
                      <w:proofErr w:type="spellEnd"/>
                      <w:r w:rsidR="002C265F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2C265F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rješenje</w:t>
                      </w:r>
                      <w:proofErr w:type="spellEnd"/>
                      <w:r w:rsidR="002C265F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2C265F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za</w:t>
                      </w:r>
                      <w:proofErr w:type="spellEnd"/>
                      <w:r w:rsidR="002C265F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2C265F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djecu</w:t>
                      </w:r>
                      <w:proofErr w:type="spellEnd"/>
                      <w:r w:rsidR="007F690D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:rsidR="00707EF5" w:rsidRPr="00675D6E" w:rsidRDefault="002E0B73" w:rsidP="002E0B73">
                      <w:pPr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</w:pPr>
                      <w:r w:rsidRPr="00675D6E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en-GB"/>
                        </w:rPr>
                        <w:t>UŠTEDA</w:t>
                      </w:r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—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manje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trošenje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proofErr w:type="gram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habanje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klasičnih</w:t>
                      </w:r>
                      <w:proofErr w:type="spellEnd"/>
                      <w:proofErr w:type="gram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cili</w:t>
                      </w:r>
                      <w:r w:rsidR="00707EF5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ndara</w:t>
                      </w:r>
                      <w:proofErr w:type="spellEnd"/>
                      <w:r w:rsidR="00707EF5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2E0B73" w:rsidRPr="00675D6E" w:rsidRDefault="00945A34" w:rsidP="002E0B73">
                      <w:pPr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ključeva</w:t>
                      </w:r>
                      <w:proofErr w:type="spellEnd"/>
                      <w:r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manje</w:t>
                      </w:r>
                      <w:proofErr w:type="spellEnd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popravaka</w:t>
                      </w:r>
                      <w:proofErr w:type="spellEnd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614582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izmjena</w:t>
                      </w:r>
                      <w:proofErr w:type="spellEnd"/>
                      <w:r w:rsidR="007F690D" w:rsidRPr="00675D6E">
                        <w:rPr>
                          <w:rFonts w:asciiTheme="minorHAnsi" w:hAnsiTheme="minorHAnsi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00F2">
        <w:rPr>
          <w:noProof/>
          <w:sz w:val="16"/>
          <w:szCs w:val="16"/>
          <w:lang w:val="hr-HR" w:eastAsia="hr-H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B0D5C4" wp14:editId="5705B3D1">
                <wp:simplePos x="0" y="0"/>
                <wp:positionH relativeFrom="column">
                  <wp:posOffset>-220980</wp:posOffset>
                </wp:positionH>
                <wp:positionV relativeFrom="paragraph">
                  <wp:posOffset>1369060</wp:posOffset>
                </wp:positionV>
                <wp:extent cx="4479290" cy="635"/>
                <wp:effectExtent l="15240" t="6985" r="10795" b="11430"/>
                <wp:wrapNone/>
                <wp:docPr id="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929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97AC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margin-left:-17.4pt;margin-top:107.8pt;width:352.7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" strokecolor="#c00000" strokeweight="1pt"/>
            </w:pict>
          </mc:Fallback>
        </mc:AlternateContent>
      </w:r>
      <w:r w:rsidR="00D600F2">
        <w:rPr>
          <w:noProof/>
          <w:sz w:val="16"/>
          <w:szCs w:val="16"/>
          <w:lang w:val="hr-HR"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4820920</wp:posOffset>
                </wp:positionH>
                <wp:positionV relativeFrom="page">
                  <wp:posOffset>8653145</wp:posOffset>
                </wp:positionV>
                <wp:extent cx="2423795" cy="721995"/>
                <wp:effectExtent l="20320" t="23495" r="22860" b="16510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795" cy="7219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6868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7049" w:rsidRDefault="00974FE5">
                            <w:pPr>
                              <w:pStyle w:val="Naslov2"/>
                            </w:pPr>
                            <w:r>
                              <w:t>KONTAKT</w:t>
                            </w:r>
                          </w:p>
                          <w:p w:rsidR="00F97049" w:rsidRDefault="00974FE5">
                            <w:pPr>
                              <w:pStyle w:val="Naslov2"/>
                            </w:pPr>
                            <w:r>
                              <w:t>091 7344 974</w:t>
                            </w:r>
                          </w:p>
                          <w:p w:rsidR="00974FE5" w:rsidRPr="00974FE5" w:rsidRDefault="00974FE5" w:rsidP="00974F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45" style="position:absolute;margin-left:379.6pt;margin-top:681.35pt;width:190.85pt;height:56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" o:allowincell="f" fillcolor="white [3201]" strokecolor="#c00000" strokeweight="2.5pt">
                <v:shadow color="#868686" opacity=".5" offset="6pt,-6pt"/>
                <v:textbox>
                  <w:txbxContent>
                    <w:p w:rsidR="00F97049" w:rsidRDefault="00974FE5">
                      <w:pPr>
                        <w:pStyle w:val="Naslov2"/>
                      </w:pPr>
                      <w:r>
                        <w:t>KONTAKT</w:t>
                      </w:r>
                    </w:p>
                    <w:p w:rsidR="00F97049" w:rsidRDefault="00974FE5">
                      <w:pPr>
                        <w:pStyle w:val="Naslov2"/>
                      </w:pPr>
                      <w:r>
                        <w:t>091 7344 974</w:t>
                      </w:r>
                    </w:p>
                    <w:p w:rsidR="00974FE5" w:rsidRPr="00974FE5" w:rsidRDefault="00974FE5" w:rsidP="00974FE5"/>
                  </w:txbxContent>
                </v:textbox>
                <w10:wrap anchorx="page" anchory="page"/>
              </v:roundrect>
            </w:pict>
          </mc:Fallback>
        </mc:AlternateContent>
      </w:r>
    </w:p>
    <w:sectPr w:rsidR="001B33A7" w:rsidRPr="00675D6E" w:rsidSect="0032281D">
      <w:headerReference w:type="default" r:id="rId22"/>
      <w:footerReference w:type="default" r:id="rId23"/>
      <w:type w:val="continuous"/>
      <w:pgSz w:w="8391" w:h="11907" w:code="11"/>
      <w:pgMar w:top="720" w:right="1077" w:bottom="261" w:left="1077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95D" w:rsidRDefault="0076695D" w:rsidP="001B33A7">
      <w:r>
        <w:separator/>
      </w:r>
    </w:p>
  </w:endnote>
  <w:endnote w:type="continuationSeparator" w:id="0">
    <w:p w:rsidR="0076695D" w:rsidRDefault="0076695D" w:rsidP="001B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6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66"/>
      <w:gridCol w:w="2056"/>
    </w:tblGrid>
    <w:tr w:rsidR="001B087F" w:rsidTr="00A563BD">
      <w:trPr>
        <w:trHeight w:val="413"/>
      </w:trPr>
      <w:tc>
        <w:tcPr>
          <w:tcW w:w="3493" w:type="pct"/>
          <w:tcBorders>
            <w:top w:val="single" w:sz="4" w:space="0" w:color="000000" w:themeColor="text1"/>
          </w:tcBorders>
        </w:tcPr>
        <w:p w:rsidR="00A375CF" w:rsidRDefault="00791384" w:rsidP="00A375CF">
          <w:pPr>
            <w:pStyle w:val="Podnoje"/>
            <w:jc w:val="right"/>
            <w:rPr>
              <w:rFonts w:asciiTheme="minorHAnsi" w:hAnsiTheme="minorHAnsi"/>
              <w:sz w:val="16"/>
              <w:szCs w:val="16"/>
              <w:lang w:val="hr-HR"/>
            </w:rPr>
          </w:pPr>
          <w:r w:rsidRPr="00A375CF">
            <w:rPr>
              <w:rFonts w:asciiTheme="minorHAnsi" w:hAnsiTheme="minorHAnsi"/>
              <w:sz w:val="16"/>
              <w:szCs w:val="16"/>
              <w:lang w:val="hr-HR"/>
            </w:rPr>
            <w:t xml:space="preserve">www.kontrola-pristupa.eu     </w:t>
          </w:r>
          <w:r w:rsidR="00A375CF">
            <w:rPr>
              <w:rFonts w:asciiTheme="minorHAnsi" w:hAnsiTheme="minorHAnsi"/>
              <w:sz w:val="16"/>
              <w:szCs w:val="16"/>
              <w:lang w:val="hr-HR"/>
            </w:rPr>
            <w:t xml:space="preserve">   </w:t>
          </w:r>
          <w:r w:rsidRPr="00A375CF">
            <w:rPr>
              <w:rFonts w:asciiTheme="minorHAnsi" w:hAnsiTheme="minorHAnsi"/>
              <w:sz w:val="16"/>
              <w:szCs w:val="16"/>
              <w:lang w:val="hr-HR"/>
            </w:rPr>
            <w:t xml:space="preserve">                                              </w:t>
          </w:r>
          <w:r w:rsidR="00C00AE2">
            <w:rPr>
              <w:rFonts w:asciiTheme="minorHAnsi" w:hAnsiTheme="minorHAnsi"/>
              <w:b/>
              <w:sz w:val="16"/>
              <w:szCs w:val="16"/>
              <w:lang w:val="hr-HR"/>
            </w:rPr>
            <w:t>MSK j.d.o.o.</w:t>
          </w:r>
        </w:p>
        <w:p w:rsidR="001B087F" w:rsidRPr="00A375CF" w:rsidRDefault="001B087F" w:rsidP="00A375CF">
          <w:pPr>
            <w:pStyle w:val="Podnoje"/>
            <w:jc w:val="right"/>
            <w:rPr>
              <w:rFonts w:asciiTheme="minorHAnsi" w:hAnsiTheme="minorHAnsi"/>
              <w:sz w:val="16"/>
              <w:szCs w:val="16"/>
              <w:lang w:val="hr-HR"/>
            </w:rPr>
          </w:pPr>
          <w:r w:rsidRPr="00A375CF">
            <w:rPr>
              <w:rFonts w:asciiTheme="minorHAnsi" w:hAnsiTheme="minorHAnsi"/>
              <w:sz w:val="16"/>
              <w:szCs w:val="16"/>
              <w:lang w:val="hr-HR"/>
            </w:rPr>
            <w:t xml:space="preserve">Ivana </w:t>
          </w:r>
          <w:r w:rsidR="00791384" w:rsidRPr="00A375CF">
            <w:rPr>
              <w:rFonts w:asciiTheme="minorHAnsi" w:hAnsiTheme="minorHAnsi"/>
              <w:sz w:val="16"/>
              <w:szCs w:val="16"/>
              <w:lang w:val="hr-HR"/>
            </w:rPr>
            <w:t>Brkanovića 3, 10360 Sesvete</w:t>
          </w:r>
        </w:p>
      </w:tc>
      <w:tc>
        <w:tcPr>
          <w:tcW w:w="1507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B087F" w:rsidRPr="00A375CF" w:rsidRDefault="00586B11" w:rsidP="00586B11">
          <w:pPr>
            <w:pStyle w:val="Zaglavlje"/>
            <w:jc w:val="center"/>
            <w:rPr>
              <w:rFonts w:asciiTheme="minorHAnsi" w:hAnsiTheme="minorHAnsi"/>
              <w:color w:val="FFFFFF" w:themeColor="background1"/>
              <w:sz w:val="16"/>
              <w:szCs w:val="16"/>
            </w:rPr>
          </w:pPr>
          <w:proofErr w:type="spellStart"/>
          <w:r w:rsidRPr="00A375CF">
            <w:rPr>
              <w:rFonts w:asciiTheme="minorHAnsi" w:hAnsiTheme="minorHAnsi"/>
              <w:color w:val="FFFFFF" w:themeColor="background1"/>
              <w:sz w:val="16"/>
              <w:szCs w:val="16"/>
            </w:rPr>
            <w:t>t</w:t>
          </w:r>
          <w:r w:rsidR="001B087F" w:rsidRPr="00A375CF">
            <w:rPr>
              <w:rFonts w:asciiTheme="minorHAnsi" w:hAnsiTheme="minorHAnsi"/>
              <w:color w:val="FFFFFF" w:themeColor="background1"/>
              <w:sz w:val="16"/>
              <w:szCs w:val="16"/>
            </w:rPr>
            <w:t>el</w:t>
          </w:r>
          <w:proofErr w:type="spellEnd"/>
          <w:r w:rsidR="001B087F" w:rsidRPr="00A375CF">
            <w:rPr>
              <w:rFonts w:asciiTheme="minorHAnsi" w:hAnsiTheme="minorHAnsi"/>
              <w:color w:val="FFFFFF" w:themeColor="background1"/>
              <w:sz w:val="16"/>
              <w:szCs w:val="16"/>
            </w:rPr>
            <w:t xml:space="preserve">: </w:t>
          </w:r>
          <w:r w:rsidR="00494EF9" w:rsidRPr="00A375CF">
            <w:rPr>
              <w:rFonts w:asciiTheme="minorHAnsi" w:hAnsiTheme="minorHAnsi"/>
              <w:color w:val="FFFFFF" w:themeColor="background1"/>
              <w:sz w:val="16"/>
              <w:szCs w:val="16"/>
            </w:rPr>
            <w:t>+385 91 7344 974</w:t>
          </w:r>
        </w:p>
        <w:p w:rsidR="001B087F" w:rsidRPr="001B087F" w:rsidRDefault="00C00AE2" w:rsidP="00586B11">
          <w:pPr>
            <w:pStyle w:val="Zaglavlje"/>
            <w:jc w:val="center"/>
            <w:rPr>
              <w:rFonts w:asciiTheme="minorHAnsi" w:hAnsiTheme="minorHAnsi"/>
              <w:color w:val="FFFFFF" w:themeColor="background1"/>
            </w:rPr>
          </w:pPr>
          <w:r>
            <w:rPr>
              <w:rFonts w:asciiTheme="minorHAnsi" w:hAnsiTheme="minorHAnsi"/>
              <w:color w:val="FFFFFF" w:themeColor="background1"/>
              <w:sz w:val="16"/>
              <w:szCs w:val="16"/>
            </w:rPr>
            <w:t>e-mail: info@msk.hr</w:t>
          </w:r>
        </w:p>
      </w:tc>
    </w:tr>
  </w:tbl>
  <w:p w:rsidR="001B087F" w:rsidRPr="00675D6E" w:rsidRDefault="001B087F" w:rsidP="00675D6E">
    <w:pPr>
      <w:pStyle w:val="Podnoj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95D" w:rsidRDefault="0076695D" w:rsidP="001B33A7">
      <w:r>
        <w:separator/>
      </w:r>
    </w:p>
  </w:footnote>
  <w:footnote w:type="continuationSeparator" w:id="0">
    <w:p w:rsidR="0076695D" w:rsidRDefault="0076695D" w:rsidP="001B3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3A7" w:rsidRPr="00675D6E" w:rsidRDefault="00974FE5" w:rsidP="00FD59D3">
    <w:pPr>
      <w:pStyle w:val="Zaglavlje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16"/>
        <w:szCs w:val="16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r w:rsidRPr="00675D6E">
      <w:rPr>
        <w:rFonts w:asciiTheme="majorHAnsi" w:eastAsiaTheme="majorEastAsia" w:hAnsiTheme="majorHAnsi" w:cstheme="majorBidi"/>
        <w:sz w:val="16"/>
        <w:szCs w:val="16"/>
      </w:rPr>
      <w:t>www.</w:t>
    </w:r>
    <w:r w:rsidR="00791384" w:rsidRPr="00675D6E">
      <w:rPr>
        <w:rFonts w:asciiTheme="majorHAnsi" w:eastAsiaTheme="majorEastAsia" w:hAnsiTheme="majorHAnsi" w:cstheme="majorBidi"/>
        <w:sz w:val="16"/>
        <w:szCs w:val="16"/>
      </w:rPr>
      <w:t>kontrola-pristupa.eu</w:t>
    </w:r>
  </w:p>
  <w:p w:rsidR="001B33A7" w:rsidRPr="00675D6E" w:rsidRDefault="00675D6E" w:rsidP="00675D6E">
    <w:pPr>
      <w:pStyle w:val="Zaglavlje"/>
      <w:tabs>
        <w:tab w:val="clear" w:pos="4536"/>
        <w:tab w:val="clear" w:pos="9072"/>
        <w:tab w:val="left" w:pos="1908"/>
      </w:tabs>
      <w:rPr>
        <w:sz w:val="16"/>
        <w:szCs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1672B"/>
    <w:multiLevelType w:val="hybridMultilevel"/>
    <w:tmpl w:val="4A366B8A"/>
    <w:lvl w:ilvl="0" w:tplc="1A86C80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E5E86"/>
    <w:multiLevelType w:val="hybridMultilevel"/>
    <w:tmpl w:val="3000E7CC"/>
    <w:lvl w:ilvl="0" w:tplc="23303752">
      <w:numFmt w:val="bullet"/>
      <w:lvlText w:val="-"/>
      <w:lvlJc w:val="left"/>
      <w:pPr>
        <w:ind w:left="284" w:hanging="284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D2ABC"/>
    <w:multiLevelType w:val="hybridMultilevel"/>
    <w:tmpl w:val="499A2BD2"/>
    <w:lvl w:ilvl="0" w:tplc="1494D7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A6FF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D6EC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6AF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2457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D2C0C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ACEE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8CC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6EA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A65CA"/>
    <w:multiLevelType w:val="hybridMultilevel"/>
    <w:tmpl w:val="8A263D5A"/>
    <w:lvl w:ilvl="0" w:tplc="1A86C80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A63C5"/>
    <w:multiLevelType w:val="hybridMultilevel"/>
    <w:tmpl w:val="4CD28B0C"/>
    <w:lvl w:ilvl="0" w:tplc="1A86C80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C6C30"/>
    <w:multiLevelType w:val="hybridMultilevel"/>
    <w:tmpl w:val="715C75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A7"/>
    <w:rsid w:val="000164AF"/>
    <w:rsid w:val="0003039B"/>
    <w:rsid w:val="000947CA"/>
    <w:rsid w:val="0009787A"/>
    <w:rsid w:val="00102595"/>
    <w:rsid w:val="00117CD4"/>
    <w:rsid w:val="00157E55"/>
    <w:rsid w:val="00165D6B"/>
    <w:rsid w:val="00187481"/>
    <w:rsid w:val="001B087F"/>
    <w:rsid w:val="001B14F9"/>
    <w:rsid w:val="001B33A7"/>
    <w:rsid w:val="001E0BEB"/>
    <w:rsid w:val="00202C8A"/>
    <w:rsid w:val="0022081C"/>
    <w:rsid w:val="00263503"/>
    <w:rsid w:val="0028604F"/>
    <w:rsid w:val="002A1F8D"/>
    <w:rsid w:val="002C265F"/>
    <w:rsid w:val="002D3150"/>
    <w:rsid w:val="002E0B73"/>
    <w:rsid w:val="002E7EF5"/>
    <w:rsid w:val="0032281D"/>
    <w:rsid w:val="0034655A"/>
    <w:rsid w:val="00386248"/>
    <w:rsid w:val="00446495"/>
    <w:rsid w:val="00494EF9"/>
    <w:rsid w:val="004A2C7D"/>
    <w:rsid w:val="004B0B76"/>
    <w:rsid w:val="004C5463"/>
    <w:rsid w:val="004E22A5"/>
    <w:rsid w:val="004F5BC4"/>
    <w:rsid w:val="005013DA"/>
    <w:rsid w:val="00533F81"/>
    <w:rsid w:val="00570F1F"/>
    <w:rsid w:val="0058683F"/>
    <w:rsid w:val="00586B11"/>
    <w:rsid w:val="0061042B"/>
    <w:rsid w:val="00614582"/>
    <w:rsid w:val="006223CF"/>
    <w:rsid w:val="006364BC"/>
    <w:rsid w:val="00675D6E"/>
    <w:rsid w:val="00691DB7"/>
    <w:rsid w:val="006A67EC"/>
    <w:rsid w:val="006C22D8"/>
    <w:rsid w:val="006C4C19"/>
    <w:rsid w:val="00707EF5"/>
    <w:rsid w:val="007133CF"/>
    <w:rsid w:val="00753BC0"/>
    <w:rsid w:val="0076695D"/>
    <w:rsid w:val="00791384"/>
    <w:rsid w:val="007F690D"/>
    <w:rsid w:val="00832DB1"/>
    <w:rsid w:val="00890B16"/>
    <w:rsid w:val="008A3506"/>
    <w:rsid w:val="008F6689"/>
    <w:rsid w:val="00902E79"/>
    <w:rsid w:val="00906CDC"/>
    <w:rsid w:val="00907C1B"/>
    <w:rsid w:val="00945A34"/>
    <w:rsid w:val="00974FE5"/>
    <w:rsid w:val="009A07DA"/>
    <w:rsid w:val="009A1470"/>
    <w:rsid w:val="009B1933"/>
    <w:rsid w:val="009C6644"/>
    <w:rsid w:val="00A17C6F"/>
    <w:rsid w:val="00A2401D"/>
    <w:rsid w:val="00A375CF"/>
    <w:rsid w:val="00A563BD"/>
    <w:rsid w:val="00A57443"/>
    <w:rsid w:val="00A8380F"/>
    <w:rsid w:val="00A85129"/>
    <w:rsid w:val="00AD0039"/>
    <w:rsid w:val="00B40AA3"/>
    <w:rsid w:val="00B57B96"/>
    <w:rsid w:val="00B95E62"/>
    <w:rsid w:val="00BF64F3"/>
    <w:rsid w:val="00C00AE2"/>
    <w:rsid w:val="00C931C9"/>
    <w:rsid w:val="00C935CD"/>
    <w:rsid w:val="00CF6F4C"/>
    <w:rsid w:val="00D20E84"/>
    <w:rsid w:val="00D2176A"/>
    <w:rsid w:val="00D600F2"/>
    <w:rsid w:val="00D611C4"/>
    <w:rsid w:val="00D85590"/>
    <w:rsid w:val="00D87B5C"/>
    <w:rsid w:val="00DF06E0"/>
    <w:rsid w:val="00E37C41"/>
    <w:rsid w:val="00E525F1"/>
    <w:rsid w:val="00F1378D"/>
    <w:rsid w:val="00F404B5"/>
    <w:rsid w:val="00F54E7E"/>
    <w:rsid w:val="00F8236A"/>
    <w:rsid w:val="00F90F24"/>
    <w:rsid w:val="00F97049"/>
    <w:rsid w:val="00F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30"/>
    </o:shapedefaults>
    <o:shapelayout v:ext="edit">
      <o:idmap v:ext="edit" data="1"/>
    </o:shapelayout>
  </w:shapeDefaults>
  <w:decimalSymbol w:val=","/>
  <w:listSeparator w:val=";"/>
  <w15:docId w15:val="{D99F3CB0-C582-493B-AF1C-1C158DE7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049"/>
    <w:rPr>
      <w:sz w:val="24"/>
      <w:szCs w:val="24"/>
      <w:lang w:val="en-US" w:eastAsia="en-US"/>
    </w:rPr>
  </w:style>
  <w:style w:type="paragraph" w:styleId="Naslov1">
    <w:name w:val="heading 1"/>
    <w:basedOn w:val="Normal"/>
    <w:next w:val="Normal"/>
    <w:qFormat/>
    <w:rsid w:val="00F97049"/>
    <w:pPr>
      <w:jc w:val="center"/>
      <w:outlineLvl w:val="0"/>
    </w:pPr>
    <w:rPr>
      <w:rFonts w:ascii="Arial Black" w:hAnsi="Arial Black"/>
      <w:color w:val="CC3300"/>
      <w:sz w:val="72"/>
      <w:szCs w:val="72"/>
    </w:rPr>
  </w:style>
  <w:style w:type="paragraph" w:styleId="Naslov2">
    <w:name w:val="heading 2"/>
    <w:basedOn w:val="Normal"/>
    <w:next w:val="Normal"/>
    <w:link w:val="Naslov2Char"/>
    <w:qFormat/>
    <w:rsid w:val="00F97049"/>
    <w:pPr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Naslov3">
    <w:name w:val="heading 3"/>
    <w:basedOn w:val="Normal"/>
    <w:next w:val="Normal"/>
    <w:qFormat/>
    <w:rsid w:val="00F97049"/>
    <w:pPr>
      <w:jc w:val="center"/>
      <w:outlineLvl w:val="2"/>
    </w:pPr>
    <w:rPr>
      <w:rFonts w:ascii="Arial Black" w:hAnsi="Arial Black"/>
      <w:color w:val="CC3300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semiHidden/>
    <w:rsid w:val="00F97049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1B33A7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B33A7"/>
    <w:rPr>
      <w:sz w:val="24"/>
      <w:szCs w:val="24"/>
      <w:lang w:val="en-US" w:eastAsia="en-US"/>
    </w:rPr>
  </w:style>
  <w:style w:type="paragraph" w:styleId="Podnoje">
    <w:name w:val="footer"/>
    <w:basedOn w:val="Normal"/>
    <w:link w:val="PodnojeChar"/>
    <w:uiPriority w:val="99"/>
    <w:unhideWhenUsed/>
    <w:rsid w:val="001B33A7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B33A7"/>
    <w:rPr>
      <w:sz w:val="24"/>
      <w:szCs w:val="24"/>
      <w:lang w:val="en-US" w:eastAsia="en-US"/>
    </w:rPr>
  </w:style>
  <w:style w:type="paragraph" w:styleId="Odlomakpopisa">
    <w:name w:val="List Paragraph"/>
    <w:basedOn w:val="Normal"/>
    <w:uiPriority w:val="34"/>
    <w:qFormat/>
    <w:rsid w:val="00974FE5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533F81"/>
    <w:rPr>
      <w:color w:val="0000FF" w:themeColor="hyperlink"/>
      <w:u w:val="single"/>
    </w:rPr>
  </w:style>
  <w:style w:type="character" w:customStyle="1" w:styleId="Naslov2Char">
    <w:name w:val="Naslov 2 Char"/>
    <w:basedOn w:val="Zadanifontodlomka"/>
    <w:link w:val="Naslov2"/>
    <w:rsid w:val="00675D6E"/>
    <w:rPr>
      <w:rFonts w:ascii="Arial" w:hAnsi="Arial" w:cs="Arial"/>
      <w:b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ntkor252\Application%20Data\Microsoft\Templates\For%20sale%20by%20owner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4E0BC5-6ADE-4CB5-B4F8-B29BDB7F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 sale by owner flyer.dot</Template>
  <TotalTime>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KROint</vt:lpstr>
      <vt:lpstr>KROint</vt:lpstr>
    </vt:vector>
  </TitlesOfParts>
  <Manager/>
  <Company>Microsoft Corporation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KROint</dc:title>
  <dc:subject/>
  <dc:creator>*</dc:creator>
  <cp:keywords/>
  <dc:description/>
  <cp:lastModifiedBy>Mario</cp:lastModifiedBy>
  <cp:revision>3</cp:revision>
  <cp:lastPrinted>2018-10-04T21:38:00Z</cp:lastPrinted>
  <dcterms:created xsi:type="dcterms:W3CDTF">2023-05-26T20:30:00Z</dcterms:created>
  <dcterms:modified xsi:type="dcterms:W3CDTF">2023-05-26T20:34:00Z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TC010706981033</vt:lpwstr>
  </property>
</Properties>
</file>